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460" w:rsidRDefault="00A37288">
      <w:pPr>
        <w:pStyle w:val="COSTitle"/>
      </w:pPr>
      <w:r>
        <w:t>CERTIFICATE OF SERVICE</w:t>
      </w:r>
    </w:p>
    <w:p w:rsidR="00723460" w:rsidRDefault="00124E3D">
      <w:pPr>
        <w:pStyle w:val="COSBodyText"/>
      </w:pPr>
      <w:r>
        <w:t xml:space="preserve">The undersigned certifies </w:t>
      </w:r>
      <w:r w:rsidR="00A37288">
        <w:t xml:space="preserve">that, on the date given below, </w:t>
      </w:r>
      <w:r w:rsidR="002659B3">
        <w:t>they</w:t>
      </w:r>
      <w:r w:rsidR="00A37288">
        <w:t xml:space="preserve"> caused to be served a copy of </w:t>
      </w:r>
      <w:r w:rsidR="002659B3">
        <w:t>{{ pleading_title }}</w:t>
      </w:r>
      <w:r w:rsidR="00440961">
        <w:t xml:space="preserve"> </w:t>
      </w:r>
      <w:r w:rsidR="00A37288">
        <w:t xml:space="preserve">upon the following person(s) via </w:t>
      </w:r>
      <w:r w:rsidR="004110C4">
        <w:t>{{ method_of_service</w:t>
      </w:r>
      <w:r w:rsidR="002659B3">
        <w:t xml:space="preserve"> }}</w:t>
      </w:r>
      <w:r w:rsidR="00A37288">
        <w:t>:</w:t>
      </w:r>
    </w:p>
    <w:p w:rsidR="00723460" w:rsidRDefault="00723460">
      <w:pPr>
        <w:pStyle w:val="Addressees"/>
      </w:pPr>
    </w:p>
    <w:p w:rsidR="001F6C0E" w:rsidRDefault="001F6C0E">
      <w:pPr>
        <w:pStyle w:val="Addressees"/>
      </w:pPr>
      <w:r>
        <w:tab/>
        <w:t xml:space="preserve">{{ </w:t>
      </w:r>
      <w:r w:rsidR="00124E3D">
        <w:t>opposing_party.</w:t>
      </w:r>
      <w:r>
        <w:t>name }}</w:t>
      </w:r>
    </w:p>
    <w:p w:rsidR="001F6C0E" w:rsidRDefault="001F6C0E">
      <w:pPr>
        <w:pStyle w:val="Addressees"/>
      </w:pPr>
      <w:r>
        <w:tab/>
        <w:t xml:space="preserve">{{ </w:t>
      </w:r>
      <w:r w:rsidR="00124E3D">
        <w:t>opposing_party</w:t>
      </w:r>
      <w:r>
        <w:t>.address.address }}</w:t>
      </w:r>
    </w:p>
    <w:p w:rsidR="001F6C0E" w:rsidRDefault="001F6C0E">
      <w:pPr>
        <w:pStyle w:val="Addressees"/>
      </w:pPr>
      <w:r>
        <w:tab/>
        <w:t xml:space="preserve">{{ </w:t>
      </w:r>
      <w:r w:rsidR="00124E3D">
        <w:t>opposing_party</w:t>
      </w:r>
      <w:r w:rsidR="00730033">
        <w:t xml:space="preserve">.address.city }}, </w:t>
      </w:r>
      <w:bookmarkStart w:id="0" w:name="_GoBack"/>
      <w:bookmarkEnd w:id="0"/>
      <w:r>
        <w:t>{{</w:t>
      </w:r>
      <w:r w:rsidR="00023BDA">
        <w:t xml:space="preserve"> </w:t>
      </w:r>
      <w:r w:rsidR="00124E3D">
        <w:t>opposing_party</w:t>
      </w:r>
      <w:r>
        <w:t>.ad</w:t>
      </w:r>
      <w:r w:rsidR="00067398">
        <w:t>d</w:t>
      </w:r>
      <w:r>
        <w:t>ress.state</w:t>
      </w:r>
      <w:r w:rsidR="00023BDA">
        <w:t xml:space="preserve"> }}</w:t>
      </w:r>
    </w:p>
    <w:p w:rsidR="00723460" w:rsidRDefault="001F6C0E">
      <w:pPr>
        <w:pStyle w:val="COSBodyText"/>
      </w:pPr>
      <w:r>
        <w:t xml:space="preserve">DATED: {{ format_date(today()) }} </w:t>
      </w:r>
      <w:r w:rsidR="00A37288">
        <w:t xml:space="preserve">at </w:t>
      </w:r>
      <w:r>
        <w:t>{{ client.address.city }}</w:t>
      </w:r>
      <w:r w:rsidR="00A37288">
        <w:t xml:space="preserve">, </w:t>
      </w:r>
      <w:r>
        <w:t>{{ client.address.</w:t>
      </w:r>
      <w:r w:rsidR="003F183C">
        <w:t>state</w:t>
      </w:r>
      <w:r>
        <w:t>}}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3"/>
        <w:gridCol w:w="4784"/>
      </w:tblGrid>
      <w:tr w:rsidR="00723460">
        <w:trPr>
          <w:trHeight w:val="684"/>
        </w:trPr>
        <w:tc>
          <w:tcPr>
            <w:tcW w:w="4783" w:type="dxa"/>
          </w:tcPr>
          <w:p w:rsidR="00723460" w:rsidRDefault="00723460">
            <w:pPr>
              <w:spacing w:line="240" w:lineRule="exact"/>
            </w:pP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DD2BF7" w:rsidRDefault="00DD2BF7">
            <w:pPr>
              <w:spacing w:line="240" w:lineRule="exact"/>
            </w:pPr>
          </w:p>
          <w:p w:rsidR="00DD2BF7" w:rsidRDefault="00DD2BF7">
            <w:pPr>
              <w:spacing w:line="240" w:lineRule="exact"/>
            </w:pPr>
          </w:p>
          <w:p w:rsidR="00051290" w:rsidRDefault="00051290">
            <w:pPr>
              <w:spacing w:line="240" w:lineRule="exact"/>
            </w:pPr>
          </w:p>
          <w:p w:rsidR="00051290" w:rsidRDefault="00051290">
            <w:pPr>
              <w:spacing w:line="240" w:lineRule="exact"/>
            </w:pPr>
          </w:p>
          <w:p w:rsidR="00051290" w:rsidRDefault="00051290">
            <w:pPr>
              <w:spacing w:line="240" w:lineRule="exact"/>
            </w:pPr>
          </w:p>
          <w:p w:rsidR="00051290" w:rsidRDefault="00051290">
            <w:pPr>
              <w:spacing w:line="240" w:lineRule="exact"/>
            </w:pPr>
          </w:p>
          <w:p w:rsidR="00051290" w:rsidRDefault="00051290">
            <w:pPr>
              <w:spacing w:line="240" w:lineRule="exact"/>
            </w:pPr>
          </w:p>
          <w:p w:rsidR="00DD2BF7" w:rsidRDefault="00DD2BF7">
            <w:pPr>
              <w:spacing w:line="240" w:lineRule="exact"/>
            </w:pPr>
          </w:p>
          <w:p w:rsidR="00723460" w:rsidRDefault="00067398">
            <w:pPr>
              <w:spacing w:line="240" w:lineRule="exact"/>
            </w:pPr>
            <w:r>
              <w:t>{{ client.signature }}</w:t>
            </w:r>
          </w:p>
        </w:tc>
      </w:tr>
      <w:tr w:rsidR="00723460">
        <w:tc>
          <w:tcPr>
            <w:tcW w:w="4783" w:type="dxa"/>
          </w:tcPr>
          <w:p w:rsidR="00723460" w:rsidRDefault="00723460">
            <w:pPr>
              <w:spacing w:line="240" w:lineRule="exact"/>
            </w:pPr>
          </w:p>
        </w:tc>
        <w:sdt>
          <w:sdtPr>
            <w:alias w:val="TypistClosingName"/>
            <w:tag w:val="iMergeField-TypistClosingName"/>
            <w:id w:val="23916134"/>
            <w:placeholder>
              <w:docPart w:val="EE8703D03AB94DB1A2D00E74A9A53B42"/>
            </w:placeholder>
            <w:text w:multiLine="1"/>
          </w:sdtPr>
          <w:sdtEndPr/>
          <w:sdtContent>
            <w:tc>
              <w:tcPr>
                <w:tcW w:w="4784" w:type="dxa"/>
                <w:tcBorders>
                  <w:top w:val="single" w:sz="4" w:space="0" w:color="auto"/>
                </w:tcBorders>
              </w:tcPr>
              <w:p w:rsidR="00723460" w:rsidRDefault="001F6C0E">
                <w:pPr>
                  <w:spacing w:line="240" w:lineRule="exact"/>
                </w:pPr>
                <w:r>
                  <w:t>{{ client.name.first }} {{client.name.last }}</w:t>
                </w:r>
              </w:p>
            </w:tc>
          </w:sdtContent>
        </w:sdt>
      </w:tr>
    </w:tbl>
    <w:p w:rsidR="00723460" w:rsidRDefault="00723460">
      <w:pPr>
        <w:pStyle w:val="LeftSS"/>
      </w:pPr>
    </w:p>
    <w:sectPr w:rsidR="007234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36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BD8" w:rsidRDefault="00592BD8">
      <w:r>
        <w:separator/>
      </w:r>
    </w:p>
  </w:endnote>
  <w:endnote w:type="continuationSeparator" w:id="0">
    <w:p w:rsidR="00592BD8" w:rsidRDefault="0059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60" w:rsidRDefault="00723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60" w:rsidRDefault="00723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60" w:rsidRDefault="00723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BD8" w:rsidRDefault="00592BD8">
      <w:r>
        <w:separator/>
      </w:r>
    </w:p>
  </w:footnote>
  <w:footnote w:type="continuationSeparator" w:id="0">
    <w:p w:rsidR="00592BD8" w:rsidRDefault="00592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60" w:rsidRDefault="00723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60" w:rsidRDefault="007234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60" w:rsidRDefault="0072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98DA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8233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EAD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46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146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007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CC11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A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D47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268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16"/>
    <w:rsid w:val="00023BDA"/>
    <w:rsid w:val="00051290"/>
    <w:rsid w:val="0006411F"/>
    <w:rsid w:val="00067398"/>
    <w:rsid w:val="00124E3D"/>
    <w:rsid w:val="001F6C0E"/>
    <w:rsid w:val="002659B3"/>
    <w:rsid w:val="002C1A3E"/>
    <w:rsid w:val="003F183C"/>
    <w:rsid w:val="004110C4"/>
    <w:rsid w:val="00440961"/>
    <w:rsid w:val="0058611E"/>
    <w:rsid w:val="00592BD8"/>
    <w:rsid w:val="00723460"/>
    <w:rsid w:val="00730033"/>
    <w:rsid w:val="00A37288"/>
    <w:rsid w:val="00AC104C"/>
    <w:rsid w:val="00AD6C8D"/>
    <w:rsid w:val="00B03461"/>
    <w:rsid w:val="00B91516"/>
    <w:rsid w:val="00DD2BF7"/>
    <w:rsid w:val="00E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10B5E"/>
  <w15:docId w15:val="{A47B1747-CEB2-4857-90D8-C3FF3ECA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48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firstLine="720"/>
    </w:pPr>
  </w:style>
  <w:style w:type="paragraph" w:customStyle="1" w:styleId="SingleSpace">
    <w:name w:val="SingleSpace"/>
    <w:basedOn w:val="Normal"/>
    <w:pPr>
      <w:widowControl w:val="0"/>
      <w:spacing w:line="240" w:lineRule="exact"/>
      <w:ind w:right="-29"/>
    </w:pPr>
    <w:rPr>
      <w:rFonts w:ascii="Century Schoolbook" w:hAnsi="Century Schoolbook"/>
    </w:rPr>
  </w:style>
  <w:style w:type="paragraph" w:styleId="TOAHeading">
    <w:name w:val="toa heading"/>
    <w:basedOn w:val="Normal"/>
    <w:next w:val="Normal"/>
    <w:semiHidden/>
    <w:pPr>
      <w:widowControl w:val="0"/>
      <w:spacing w:line="240" w:lineRule="exact"/>
      <w:ind w:right="-29"/>
    </w:pPr>
    <w:rPr>
      <w:rFonts w:ascii="Courier" w:hAnsi="Courier"/>
      <w:b/>
    </w:rPr>
  </w:style>
  <w:style w:type="paragraph" w:customStyle="1" w:styleId="Attorney">
    <w:name w:val="Attorney"/>
    <w:basedOn w:val="Normal"/>
    <w:pPr>
      <w:spacing w:line="240" w:lineRule="exact"/>
      <w:ind w:left="4320"/>
    </w:pPr>
  </w:style>
  <w:style w:type="paragraph" w:customStyle="1" w:styleId="COSBodyText">
    <w:name w:val="COS Body Text"/>
    <w:basedOn w:val="Normal"/>
    <w:pPr>
      <w:ind w:firstLine="720"/>
    </w:pPr>
    <w:rPr>
      <w:noProof/>
    </w:rPr>
  </w:style>
  <w:style w:type="paragraph" w:customStyle="1" w:styleId="Signer">
    <w:name w:val="Signer"/>
    <w:basedOn w:val="Normal"/>
    <w:pPr>
      <w:tabs>
        <w:tab w:val="left" w:pos="8640"/>
      </w:tabs>
      <w:spacing w:before="800" w:line="240" w:lineRule="exact"/>
      <w:ind w:left="4320"/>
    </w:pPr>
    <w:rPr>
      <w:rFonts w:ascii="Century Schoolbook" w:hAnsi="Century Schoolbook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SSigner">
    <w:name w:val="COSSigner"/>
    <w:pPr>
      <w:spacing w:before="480"/>
      <w:ind w:left="4320"/>
    </w:pPr>
    <w:rPr>
      <w:rFonts w:ascii="Century Schoolbook" w:hAnsi="Century Schoolbook"/>
      <w:noProof/>
      <w:sz w:val="24"/>
    </w:rPr>
  </w:style>
  <w:style w:type="paragraph" w:styleId="Title">
    <w:name w:val="Title"/>
    <w:basedOn w:val="Normal"/>
    <w:qFormat/>
    <w:pPr>
      <w:jc w:val="center"/>
      <w:outlineLvl w:val="0"/>
    </w:pPr>
    <w:rPr>
      <w:b/>
      <w:kern w:val="28"/>
    </w:rPr>
  </w:style>
  <w:style w:type="paragraph" w:customStyle="1" w:styleId="COSTitle">
    <w:name w:val="COS Title"/>
    <w:basedOn w:val="Title"/>
    <w:pPr>
      <w:spacing w:after="360"/>
    </w:pPr>
    <w:rPr>
      <w:b w:val="0"/>
      <w:caps/>
      <w:u w:val="single"/>
    </w:rPr>
  </w:style>
  <w:style w:type="paragraph" w:customStyle="1" w:styleId="LeftSS">
    <w:name w:val="LeftSS"/>
    <w:basedOn w:val="Normal"/>
    <w:pPr>
      <w:spacing w:line="240" w:lineRule="exact"/>
    </w:pPr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dressees">
    <w:name w:val="Addressees"/>
    <w:basedOn w:val="LeftS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Service%20Document\Certificate%20of%20Service.ice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703D03AB94DB1A2D00E74A9A53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0171-6D91-4230-BD55-B87905CD91EC}"/>
      </w:docPartPr>
      <w:docPartBody>
        <w:p w:rsidR="00B266A6" w:rsidRDefault="002750FC">
          <w:pPr>
            <w:pStyle w:val="EE8703D03AB94DB1A2D00E74A9A53B42"/>
          </w:pPr>
          <w:r>
            <w:rPr>
              <w:rStyle w:val="PlaceholderText"/>
            </w:rPr>
            <w:t>TypistClosingName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27"/>
    <w:rsid w:val="002750FC"/>
    <w:rsid w:val="00805127"/>
    <w:rsid w:val="008170A8"/>
    <w:rsid w:val="00B06F09"/>
    <w:rsid w:val="00B266A6"/>
    <w:rsid w:val="00C74355"/>
    <w:rsid w:val="00C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127"/>
    <w:rPr>
      <w:color w:val="808080"/>
    </w:rPr>
  </w:style>
  <w:style w:type="paragraph" w:customStyle="1" w:styleId="06344B3D55044BB7900B97C2B4B8B63B">
    <w:name w:val="06344B3D55044BB7900B97C2B4B8B63B"/>
  </w:style>
  <w:style w:type="paragraph" w:customStyle="1" w:styleId="D80EBE731B134FF59F5754F43E4516BE">
    <w:name w:val="D80EBE731B134FF59F5754F43E4516BE"/>
  </w:style>
  <w:style w:type="paragraph" w:customStyle="1" w:styleId="BF5EE87407AF46D3A9237AC762A6A132">
    <w:name w:val="BF5EE87407AF46D3A9237AC762A6A132"/>
  </w:style>
  <w:style w:type="paragraph" w:customStyle="1" w:styleId="3FEFA5A8530148AE8197A4E351D6E588">
    <w:name w:val="3FEFA5A8530148AE8197A4E351D6E588"/>
  </w:style>
  <w:style w:type="paragraph" w:customStyle="1" w:styleId="6C602856328748EFB76478F7CE847219">
    <w:name w:val="6C602856328748EFB76478F7CE847219"/>
  </w:style>
  <w:style w:type="paragraph" w:customStyle="1" w:styleId="DD9089A271EC4386BB030D112386876D">
    <w:name w:val="DD9089A271EC4386BB030D112386876D"/>
  </w:style>
  <w:style w:type="paragraph" w:customStyle="1" w:styleId="3DEA85D071BD45F19124C502D553EB97">
    <w:name w:val="3DEA85D071BD45F19124C502D553EB97"/>
  </w:style>
  <w:style w:type="paragraph" w:customStyle="1" w:styleId="EE8703D03AB94DB1A2D00E74A9A53B42">
    <w:name w:val="EE8703D03AB94DB1A2D00E74A9A53B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Create>
  <authorID>1402</authorID>
  <typistID>1402</typistID>
  <officeID>1</officeID>
  <templateID>47</templateID>
  <iEncoreID/>
  <iEncore>
    <ServiceMethod>First Class U.S. mail, postage prepaid</ServiceMethod>
    <FirmOffice/>
    <PleadingTitle/>
  </iEncore>
</iCreate>
</file>

<file path=customXml/itemProps1.xml><?xml version="1.0" encoding="utf-8"?>
<ds:datastoreItem xmlns:ds="http://schemas.openxmlformats.org/officeDocument/2006/customXml" ds:itemID="{0E8A17BC-10A9-4EF4-A1A3-31B6FA242A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Service.icex</Template>
  <TotalTime>95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 (Mail)</vt:lpstr>
    </vt:vector>
  </TitlesOfParts>
  <Company>Unknown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(Mail)</dc:title>
  <dc:subject/>
  <dc:creator>MBrooks</dc:creator>
  <cp:keywords/>
  <dc:description/>
  <cp:lastModifiedBy>Matt</cp:lastModifiedBy>
  <cp:revision>10</cp:revision>
  <dcterms:created xsi:type="dcterms:W3CDTF">2018-12-01T20:14:00Z</dcterms:created>
  <dcterms:modified xsi:type="dcterms:W3CDTF">2018-12-02T21:28:00Z</dcterms:modified>
</cp:coreProperties>
</file>